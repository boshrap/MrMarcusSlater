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FC5" w:rsidRDefault="00D93128" w:rsidP="00D93128">
      <w:pPr>
        <w:jc w:val="center"/>
        <w:rPr>
          <w:sz w:val="32"/>
        </w:rPr>
      </w:pPr>
      <w:r w:rsidRPr="00D93128">
        <w:rPr>
          <w:sz w:val="32"/>
        </w:rPr>
        <w:t>Seville Classics Introduces AIRLIFT® at CES 2018</w:t>
      </w:r>
    </w:p>
    <w:p w:rsidR="00D93128" w:rsidRPr="00A82E1F" w:rsidRDefault="00A82E1F" w:rsidP="00D93128">
      <w:pPr>
        <w:jc w:val="center"/>
        <w:rPr>
          <w:b/>
          <w:sz w:val="24"/>
        </w:rPr>
      </w:pPr>
      <w:r w:rsidRPr="00A82E1F">
        <w:rPr>
          <w:b/>
          <w:sz w:val="24"/>
        </w:rPr>
        <w:t xml:space="preserve">Leading </w:t>
      </w:r>
      <w:r w:rsidR="00DC3B0D" w:rsidRPr="00A82E1F">
        <w:rPr>
          <w:b/>
          <w:sz w:val="24"/>
        </w:rPr>
        <w:t>Innovators</w:t>
      </w:r>
      <w:r w:rsidRPr="00A82E1F">
        <w:rPr>
          <w:b/>
          <w:sz w:val="24"/>
        </w:rPr>
        <w:t xml:space="preserve"> in the Home and Office</w:t>
      </w:r>
      <w:r w:rsidR="00D93128" w:rsidRPr="00A82E1F">
        <w:rPr>
          <w:b/>
          <w:sz w:val="24"/>
        </w:rPr>
        <w:t xml:space="preserve"> Expand into Height Adjustable</w:t>
      </w:r>
      <w:r w:rsidR="00DC3B0D" w:rsidRPr="00A82E1F">
        <w:rPr>
          <w:b/>
          <w:sz w:val="24"/>
        </w:rPr>
        <w:t xml:space="preserve"> and </w:t>
      </w:r>
      <w:r w:rsidR="00E5698D" w:rsidRPr="00A82E1F">
        <w:rPr>
          <w:b/>
          <w:sz w:val="24"/>
        </w:rPr>
        <w:t>Sit</w:t>
      </w:r>
      <w:r w:rsidR="00DC3B0D" w:rsidRPr="00A82E1F">
        <w:rPr>
          <w:b/>
          <w:sz w:val="24"/>
        </w:rPr>
        <w:t>-</w:t>
      </w:r>
      <w:r w:rsidR="00E5698D" w:rsidRPr="00A82E1F">
        <w:rPr>
          <w:b/>
          <w:sz w:val="24"/>
        </w:rPr>
        <w:t>Stand Desk</w:t>
      </w:r>
      <w:r w:rsidR="00DC3B0D" w:rsidRPr="00A82E1F">
        <w:rPr>
          <w:b/>
          <w:sz w:val="24"/>
        </w:rPr>
        <w:t>s</w:t>
      </w:r>
    </w:p>
    <w:p w:rsidR="00E32F22" w:rsidRDefault="00E32F22" w:rsidP="00D5687A">
      <w:r>
        <w:t xml:space="preserve">TORRANCE, California (January </w:t>
      </w:r>
      <w:r w:rsidR="004F339E">
        <w:t>8</w:t>
      </w:r>
      <w:r w:rsidR="00A67946">
        <w:t>,</w:t>
      </w:r>
      <w:r>
        <w:t xml:space="preserve"> 2018)</w:t>
      </w:r>
    </w:p>
    <w:p w:rsidR="00A67946" w:rsidRPr="00A3172C" w:rsidRDefault="00A3172C" w:rsidP="00D5687A">
      <w:pPr>
        <w:rPr>
          <w:b/>
          <w:i/>
        </w:rPr>
      </w:pPr>
      <w:r w:rsidRPr="00A3172C">
        <w:rPr>
          <w:b/>
          <w:i/>
        </w:rPr>
        <w:t xml:space="preserve">Why </w:t>
      </w:r>
      <w:r>
        <w:rPr>
          <w:b/>
          <w:i/>
        </w:rPr>
        <w:t>A</w:t>
      </w:r>
      <w:r w:rsidRPr="00A3172C">
        <w:rPr>
          <w:b/>
          <w:i/>
        </w:rPr>
        <w:t xml:space="preserve">re </w:t>
      </w:r>
      <w:r>
        <w:rPr>
          <w:b/>
          <w:i/>
        </w:rPr>
        <w:t>W</w:t>
      </w:r>
      <w:r w:rsidRPr="00A3172C">
        <w:rPr>
          <w:b/>
          <w:i/>
        </w:rPr>
        <w:t xml:space="preserve">e </w:t>
      </w:r>
      <w:r>
        <w:rPr>
          <w:b/>
          <w:i/>
        </w:rPr>
        <w:t>H</w:t>
      </w:r>
      <w:r w:rsidRPr="00A3172C">
        <w:rPr>
          <w:b/>
          <w:i/>
        </w:rPr>
        <w:t>ere?</w:t>
      </w:r>
    </w:p>
    <w:p w:rsidR="00F17A47" w:rsidRDefault="00A3172C" w:rsidP="00833E71">
      <w:r>
        <w:t>Seville Classics</w:t>
      </w:r>
      <w:r w:rsidR="00833E71">
        <w:t xml:space="preserve"> has been a leader in</w:t>
      </w:r>
      <w:r>
        <w:t xml:space="preserve"> </w:t>
      </w:r>
      <w:r w:rsidR="00833E71">
        <w:t xml:space="preserve">the </w:t>
      </w:r>
      <w:r>
        <w:t>home</w:t>
      </w:r>
      <w:r w:rsidR="00833E71">
        <w:t xml:space="preserve"> and office</w:t>
      </w:r>
      <w:r>
        <w:t xml:space="preserve"> </w:t>
      </w:r>
      <w:r w:rsidR="00833E71">
        <w:t>space</w:t>
      </w:r>
      <w:r>
        <w:t xml:space="preserve"> </w:t>
      </w:r>
      <w:r w:rsidR="00833E71">
        <w:t xml:space="preserve">for </w:t>
      </w:r>
      <w:r>
        <w:t>more than 3</w:t>
      </w:r>
      <w:r w:rsidR="00E5698D">
        <w:t>7</w:t>
      </w:r>
      <w:r>
        <w:t xml:space="preserve"> years</w:t>
      </w:r>
      <w:r w:rsidR="00D93128">
        <w:t xml:space="preserve"> with</w:t>
      </w:r>
      <w:r>
        <w:t xml:space="preserve"> high-quality </w:t>
      </w:r>
      <w:r w:rsidR="00D93128">
        <w:t>products</w:t>
      </w:r>
      <w:r>
        <w:t xml:space="preserve"> </w:t>
      </w:r>
      <w:r w:rsidR="0089085A">
        <w:t xml:space="preserve">at reasonable prices that </w:t>
      </w:r>
      <w:r w:rsidR="00491B6F">
        <w:t xml:space="preserve">are </w:t>
      </w:r>
      <w:r w:rsidR="00D93128">
        <w:t>designed to make</w:t>
      </w:r>
      <w:r w:rsidR="0089085A">
        <w:t xml:space="preserve"> life easier</w:t>
      </w:r>
      <w:r w:rsidR="00833E71">
        <w:t xml:space="preserve"> and more organized</w:t>
      </w:r>
      <w:r w:rsidR="0089085A">
        <w:t>.</w:t>
      </w:r>
      <w:r w:rsidR="00D93128">
        <w:t xml:space="preserve"> </w:t>
      </w:r>
      <w:r w:rsidR="00833E71">
        <w:t xml:space="preserve">We created the original </w:t>
      </w:r>
      <w:r w:rsidR="00833E71" w:rsidRPr="00D03B11">
        <w:rPr>
          <w:b/>
        </w:rPr>
        <w:t>Mobile Laptop Desk Cart</w:t>
      </w:r>
      <w:r w:rsidR="00CA0966" w:rsidRPr="00CA0966">
        <w:t xml:space="preserve"> in </w:t>
      </w:r>
      <w:r w:rsidR="00CA0966">
        <w:rPr>
          <w:b/>
        </w:rPr>
        <w:t>2012</w:t>
      </w:r>
      <w:r w:rsidR="00833E71">
        <w:t xml:space="preserve"> </w:t>
      </w:r>
      <w:r w:rsidR="00DC3B0D">
        <w:t xml:space="preserve">and </w:t>
      </w:r>
      <w:r w:rsidR="00DC3B0D" w:rsidRPr="00D03B11">
        <w:rPr>
          <w:b/>
        </w:rPr>
        <w:t>Sit-Stand Desk Cart with Side Table</w:t>
      </w:r>
      <w:r w:rsidR="00CA0966">
        <w:t xml:space="preserve"> in</w:t>
      </w:r>
      <w:r w:rsidR="00DC3B0D" w:rsidRPr="00DC3B0D">
        <w:t xml:space="preserve"> </w:t>
      </w:r>
      <w:r w:rsidR="00DC3B0D" w:rsidRPr="00DC3B0D">
        <w:rPr>
          <w:b/>
        </w:rPr>
        <w:t>201</w:t>
      </w:r>
      <w:r w:rsidR="00CA0966">
        <w:rPr>
          <w:b/>
        </w:rPr>
        <w:t>4</w:t>
      </w:r>
      <w:r w:rsidR="00833E71">
        <w:t xml:space="preserve"> with considerable success.</w:t>
      </w:r>
      <w:r w:rsidR="00DC3B0D">
        <w:t xml:space="preserve"> </w:t>
      </w:r>
    </w:p>
    <w:p w:rsidR="0089085A" w:rsidRPr="0089085A" w:rsidRDefault="0089085A" w:rsidP="00D5687A">
      <w:pPr>
        <w:rPr>
          <w:b/>
          <w:i/>
        </w:rPr>
      </w:pPr>
      <w:r w:rsidRPr="0089085A">
        <w:rPr>
          <w:b/>
          <w:i/>
        </w:rPr>
        <w:t xml:space="preserve">Where </w:t>
      </w:r>
      <w:r w:rsidR="00DC3B0D">
        <w:rPr>
          <w:b/>
          <w:i/>
        </w:rPr>
        <w:t>A</w:t>
      </w:r>
      <w:r w:rsidRPr="0089085A">
        <w:rPr>
          <w:b/>
          <w:i/>
        </w:rPr>
        <w:t xml:space="preserve">re </w:t>
      </w:r>
      <w:r w:rsidR="00DC3B0D">
        <w:rPr>
          <w:b/>
          <w:i/>
        </w:rPr>
        <w:t>W</w:t>
      </w:r>
      <w:r w:rsidRPr="0089085A">
        <w:rPr>
          <w:b/>
          <w:i/>
        </w:rPr>
        <w:t>e Headed?</w:t>
      </w:r>
    </w:p>
    <w:p w:rsidR="00F17A47" w:rsidRDefault="00F17A47" w:rsidP="0089085A">
      <w:r>
        <w:t xml:space="preserve">Since then we've seen the workspace change. More people are working from home than ever before, and the office space is becoming more collaborative as cubical walls come down. </w:t>
      </w:r>
      <w:r w:rsidRPr="00DD6578">
        <w:t>What people want is more functionality, more mobility, and more connectivity from their desks - at home and at work.</w:t>
      </w:r>
      <w:r>
        <w:t xml:space="preserve"> </w:t>
      </w:r>
      <w:r w:rsidR="00D93128">
        <w:t>We've adapted to these changes with AIRLIFT®.</w:t>
      </w:r>
    </w:p>
    <w:p w:rsidR="0089085A" w:rsidRDefault="00D93128" w:rsidP="0089085A">
      <w:r>
        <w:t>We've brought</w:t>
      </w:r>
      <w:r w:rsidR="002E67DC">
        <w:t xml:space="preserve"> the</w:t>
      </w:r>
      <w:r w:rsidR="0089085A">
        <w:t xml:space="preserve"> AIRLIFT® series </w:t>
      </w:r>
      <w:r w:rsidR="002E67DC">
        <w:t xml:space="preserve">to CES to showcase our new </w:t>
      </w:r>
      <w:r>
        <w:t xml:space="preserve">solutions to the evolving workspace. AIRLIFT® </w:t>
      </w:r>
      <w:r w:rsidR="0089085A">
        <w:t>expands on what made the original Mobile Laptop Desk Cart so great</w:t>
      </w:r>
      <w:r w:rsidR="002E67DC">
        <w:t xml:space="preserve"> with more form factors, </w:t>
      </w:r>
      <w:r w:rsidR="0089085A">
        <w:t xml:space="preserve">more </w:t>
      </w:r>
      <w:r w:rsidR="00450072">
        <w:t xml:space="preserve">finishes and more materials. </w:t>
      </w:r>
      <w:r w:rsidR="00F17A47">
        <w:t>Everyone should be able to live well while they work. AIRLIFT</w:t>
      </w:r>
      <w:r w:rsidR="002E33A2">
        <w:t xml:space="preserve">® </w:t>
      </w:r>
      <w:r w:rsidR="00F17A47">
        <w:t>aims to make it easy and affordable.</w:t>
      </w:r>
      <w:r w:rsidR="00450072">
        <w:t xml:space="preserve"> </w:t>
      </w:r>
      <w:r w:rsidR="00450072" w:rsidRPr="00DD6578">
        <w:t xml:space="preserve">We believe the benefits of living an active life isn’t just a fad. </w:t>
      </w:r>
      <w:r w:rsidR="00A82E1F">
        <w:br/>
      </w:r>
      <w:r w:rsidR="00450072" w:rsidRPr="00DD6578">
        <w:t>AIRLIFT® desks can keep you moving wherever you choose to be.</w:t>
      </w:r>
    </w:p>
    <w:p w:rsidR="00CA421D" w:rsidRPr="00D5687A" w:rsidRDefault="00CA421D">
      <w:pPr>
        <w:rPr>
          <w:u w:val="single"/>
        </w:rPr>
      </w:pPr>
      <w:r w:rsidRPr="00D5687A">
        <w:rPr>
          <w:u w:val="single"/>
        </w:rPr>
        <w:t>Product Highlights</w:t>
      </w:r>
    </w:p>
    <w:p w:rsidR="00CA421D" w:rsidRDefault="00CA421D">
      <w:r>
        <w:t>AIRLIFT® Standing Desk Converter Riser</w:t>
      </w:r>
    </w:p>
    <w:p w:rsidR="00CA421D" w:rsidRDefault="00CA421D">
      <w:r>
        <w:tab/>
        <w:t>Electric</w:t>
      </w:r>
    </w:p>
    <w:p w:rsidR="00D5687A" w:rsidRDefault="00D5687A" w:rsidP="00D5687A">
      <w:pPr>
        <w:pStyle w:val="ListParagraph"/>
        <w:numPr>
          <w:ilvl w:val="0"/>
          <w:numId w:val="1"/>
        </w:numPr>
      </w:pPr>
      <w:r>
        <w:t>Electronic motor lifts from 6.1" to 18.9" high</w:t>
      </w:r>
    </w:p>
    <w:p w:rsidR="00D5687A" w:rsidRDefault="00D5687A" w:rsidP="00D5687A">
      <w:pPr>
        <w:pStyle w:val="ListParagraph"/>
        <w:numPr>
          <w:ilvl w:val="0"/>
          <w:numId w:val="1"/>
        </w:numPr>
      </w:pPr>
      <w:r>
        <w:t xml:space="preserve">35.4" wide top with built-in stand for </w:t>
      </w:r>
      <w:r w:rsidR="00D93128">
        <w:t xml:space="preserve">smartphones and </w:t>
      </w:r>
      <w:r>
        <w:t>tablets</w:t>
      </w:r>
    </w:p>
    <w:p w:rsidR="00D5687A" w:rsidRDefault="00D5687A" w:rsidP="00D5687A">
      <w:pPr>
        <w:pStyle w:val="ListParagraph"/>
        <w:numPr>
          <w:ilvl w:val="0"/>
          <w:numId w:val="1"/>
        </w:numPr>
      </w:pPr>
      <w:r>
        <w:t>USB charging port rated at 2.1A/10W</w:t>
      </w:r>
    </w:p>
    <w:p w:rsidR="00D5687A" w:rsidRDefault="00D5687A" w:rsidP="00D5687A">
      <w:pPr>
        <w:pStyle w:val="ListParagraph"/>
        <w:numPr>
          <w:ilvl w:val="0"/>
          <w:numId w:val="1"/>
        </w:numPr>
      </w:pPr>
      <w:r>
        <w:t>Large keyboard tray extends full-width of desk</w:t>
      </w:r>
    </w:p>
    <w:p w:rsidR="00D5687A" w:rsidRDefault="00D5687A" w:rsidP="00D5687A">
      <w:pPr>
        <w:pStyle w:val="ListParagraph"/>
        <w:numPr>
          <w:ilvl w:val="0"/>
          <w:numId w:val="1"/>
        </w:numPr>
      </w:pPr>
      <w:r>
        <w:t>High-quality steel base and frame</w:t>
      </w:r>
    </w:p>
    <w:p w:rsidR="00D5687A" w:rsidRDefault="00D5687A" w:rsidP="00D5687A">
      <w:pPr>
        <w:pStyle w:val="ListParagraph"/>
        <w:numPr>
          <w:ilvl w:val="0"/>
          <w:numId w:val="1"/>
        </w:numPr>
      </w:pPr>
      <w:r>
        <w:t>Supports up to 33 lbs. on workstation top</w:t>
      </w:r>
    </w:p>
    <w:p w:rsidR="00D5687A" w:rsidRDefault="00D5687A" w:rsidP="00D5687A">
      <w:pPr>
        <w:pStyle w:val="ListParagraph"/>
        <w:numPr>
          <w:ilvl w:val="0"/>
          <w:numId w:val="1"/>
        </w:numPr>
      </w:pPr>
      <w:r>
        <w:t>Includes ties and clips for no-fuss wire management</w:t>
      </w:r>
    </w:p>
    <w:p w:rsidR="00D5687A" w:rsidRDefault="00D5687A" w:rsidP="00D5687A">
      <w:pPr>
        <w:pStyle w:val="ListParagraph"/>
        <w:numPr>
          <w:ilvl w:val="0"/>
          <w:numId w:val="1"/>
        </w:numPr>
      </w:pPr>
      <w:r>
        <w:t>Pre-assembled for quick setup and ease of use</w:t>
      </w:r>
    </w:p>
    <w:p w:rsidR="00CA421D" w:rsidRDefault="00CA421D">
      <w:r>
        <w:tab/>
        <w:t>Pneumatic</w:t>
      </w:r>
    </w:p>
    <w:p w:rsidR="00D5687A" w:rsidRDefault="00D5687A" w:rsidP="00D5687A">
      <w:pPr>
        <w:pStyle w:val="ListParagraph"/>
        <w:numPr>
          <w:ilvl w:val="0"/>
          <w:numId w:val="2"/>
        </w:numPr>
      </w:pPr>
      <w:r>
        <w:t>Pneumatic adjustment from 6.2"</w:t>
      </w:r>
      <w:r w:rsidR="00E32F22">
        <w:t xml:space="preserve"> to 19.1"</w:t>
      </w:r>
      <w:r>
        <w:t xml:space="preserve"> high</w:t>
      </w:r>
    </w:p>
    <w:p w:rsidR="00D5687A" w:rsidRDefault="00D5687A" w:rsidP="00D5687A">
      <w:pPr>
        <w:pStyle w:val="ListParagraph"/>
        <w:numPr>
          <w:ilvl w:val="0"/>
          <w:numId w:val="2"/>
        </w:numPr>
      </w:pPr>
      <w:r>
        <w:t>35.4"wide top with built-in stand for smartphones</w:t>
      </w:r>
      <w:r w:rsidR="00D93128">
        <w:t xml:space="preserve"> and </w:t>
      </w:r>
      <w:r>
        <w:t>tablets</w:t>
      </w:r>
    </w:p>
    <w:p w:rsidR="00D5687A" w:rsidRDefault="00D5687A" w:rsidP="00D5687A">
      <w:pPr>
        <w:pStyle w:val="ListParagraph"/>
        <w:numPr>
          <w:ilvl w:val="0"/>
          <w:numId w:val="2"/>
        </w:numPr>
      </w:pPr>
      <w:r>
        <w:t xml:space="preserve">Large detachable keyboard tray extends full-width of desk </w:t>
      </w:r>
    </w:p>
    <w:p w:rsidR="00D5687A" w:rsidRDefault="00D5687A" w:rsidP="00D5687A">
      <w:pPr>
        <w:pStyle w:val="ListParagraph"/>
        <w:numPr>
          <w:ilvl w:val="0"/>
          <w:numId w:val="2"/>
        </w:numPr>
      </w:pPr>
      <w:r>
        <w:t>High-quality steel base and frame</w:t>
      </w:r>
    </w:p>
    <w:p w:rsidR="00D5687A" w:rsidRDefault="00D5687A" w:rsidP="00D5687A">
      <w:pPr>
        <w:pStyle w:val="ListParagraph"/>
        <w:numPr>
          <w:ilvl w:val="0"/>
          <w:numId w:val="2"/>
        </w:numPr>
      </w:pPr>
      <w:r>
        <w:t>Supports up to 33 lbs. on workstation top</w:t>
      </w:r>
    </w:p>
    <w:p w:rsidR="00D5687A" w:rsidRDefault="00D5687A" w:rsidP="00D5687A">
      <w:pPr>
        <w:pStyle w:val="ListParagraph"/>
        <w:numPr>
          <w:ilvl w:val="0"/>
          <w:numId w:val="2"/>
        </w:numPr>
      </w:pPr>
      <w:r>
        <w:t>Includes ties and clips for no-fuss wire management</w:t>
      </w:r>
    </w:p>
    <w:p w:rsidR="00D5687A" w:rsidRDefault="00D5687A" w:rsidP="00D5687A">
      <w:pPr>
        <w:pStyle w:val="ListParagraph"/>
        <w:numPr>
          <w:ilvl w:val="0"/>
          <w:numId w:val="2"/>
        </w:numPr>
      </w:pPr>
      <w:r>
        <w:lastRenderedPageBreak/>
        <w:t>Pre-assembled for quick setup and ease of use</w:t>
      </w:r>
    </w:p>
    <w:p w:rsidR="00E32F22" w:rsidRDefault="00E32F22">
      <w:r>
        <w:t>AIRLIFT®</w:t>
      </w:r>
      <w:r w:rsidRPr="00E32F22">
        <w:t xml:space="preserve"> Electric Height-Adjustable Standing Desk</w:t>
      </w:r>
    </w:p>
    <w:p w:rsidR="00343F54" w:rsidRDefault="00343F54">
      <w:r>
        <w:tab/>
        <w:t>S2</w:t>
      </w:r>
    </w:p>
    <w:p w:rsidR="00E32F22" w:rsidRDefault="00E32F22" w:rsidP="00E32F22">
      <w:pPr>
        <w:pStyle w:val="ListParagraph"/>
        <w:numPr>
          <w:ilvl w:val="0"/>
          <w:numId w:val="3"/>
        </w:numPr>
      </w:pPr>
      <w:r>
        <w:t>Height-adjustable from 28.7" to 48.4" high</w:t>
      </w:r>
    </w:p>
    <w:p w:rsidR="00893FC5" w:rsidRDefault="00893FC5" w:rsidP="00893FC5">
      <w:pPr>
        <w:pStyle w:val="ListParagraph"/>
        <w:numPr>
          <w:ilvl w:val="0"/>
          <w:numId w:val="3"/>
        </w:numPr>
      </w:pPr>
      <w:r>
        <w:t>Dual-electric motors adjust at 1.5" per second</w:t>
      </w:r>
    </w:p>
    <w:p w:rsidR="001A724E" w:rsidRDefault="001A724E" w:rsidP="00893FC5">
      <w:pPr>
        <w:pStyle w:val="ListParagraph"/>
        <w:numPr>
          <w:ilvl w:val="0"/>
          <w:numId w:val="3"/>
        </w:numPr>
      </w:pPr>
      <w:r>
        <w:t>Two-section legs let the table adjust height vertically</w:t>
      </w:r>
    </w:p>
    <w:p w:rsidR="00E32F22" w:rsidRDefault="00E32F22" w:rsidP="00E32F22">
      <w:pPr>
        <w:pStyle w:val="ListParagraph"/>
        <w:numPr>
          <w:ilvl w:val="0"/>
          <w:numId w:val="3"/>
        </w:numPr>
      </w:pPr>
      <w:r>
        <w:t xml:space="preserve">54" wide top measures 30" deep </w:t>
      </w:r>
      <w:r w:rsidR="00893FC5">
        <w:t xml:space="preserve">with </w:t>
      </w:r>
      <w:r>
        <w:t xml:space="preserve">rounded corners </w:t>
      </w:r>
    </w:p>
    <w:p w:rsidR="00E32F22" w:rsidRDefault="00E32F22" w:rsidP="00E32F22">
      <w:pPr>
        <w:pStyle w:val="ListParagraph"/>
        <w:numPr>
          <w:ilvl w:val="0"/>
          <w:numId w:val="3"/>
        </w:numPr>
      </w:pPr>
      <w:r>
        <w:t>Ergonomically curved side</w:t>
      </w:r>
      <w:r w:rsidR="00893FC5">
        <w:t xml:space="preserve"> with beveled bottom desk edges</w:t>
      </w:r>
    </w:p>
    <w:p w:rsidR="00E32F22" w:rsidRDefault="00110225" w:rsidP="00E32F22">
      <w:pPr>
        <w:pStyle w:val="ListParagraph"/>
        <w:numPr>
          <w:ilvl w:val="0"/>
          <w:numId w:val="3"/>
        </w:numPr>
      </w:pPr>
      <w:r>
        <w:t>MDF wood</w:t>
      </w:r>
      <w:r w:rsidR="00E32F22">
        <w:t xml:space="preserve"> top construction</w:t>
      </w:r>
    </w:p>
    <w:p w:rsidR="00E32F22" w:rsidRDefault="00E32F22" w:rsidP="00E32F22">
      <w:pPr>
        <w:pStyle w:val="ListParagraph"/>
        <w:numPr>
          <w:ilvl w:val="0"/>
          <w:numId w:val="3"/>
        </w:numPr>
      </w:pPr>
      <w:r>
        <w:t>Easily accommodates dual monitor and laptop + monitor setups</w:t>
      </w:r>
    </w:p>
    <w:p w:rsidR="00E32F22" w:rsidRDefault="00E32F22" w:rsidP="00E32F22">
      <w:pPr>
        <w:pStyle w:val="ListParagraph"/>
        <w:numPr>
          <w:ilvl w:val="0"/>
          <w:numId w:val="3"/>
        </w:numPr>
      </w:pPr>
      <w:r>
        <w:t>Button-press digital controller with LED display and four memory settings</w:t>
      </w:r>
    </w:p>
    <w:p w:rsidR="00E32F22" w:rsidRDefault="00E32F22" w:rsidP="00E32F22">
      <w:pPr>
        <w:pStyle w:val="ListParagraph"/>
        <w:numPr>
          <w:ilvl w:val="0"/>
          <w:numId w:val="3"/>
        </w:numPr>
      </w:pPr>
      <w:r>
        <w:t>Industrial-strength steel construction</w:t>
      </w:r>
    </w:p>
    <w:p w:rsidR="00E32F22" w:rsidRDefault="00E32F22" w:rsidP="00E32F22">
      <w:pPr>
        <w:pStyle w:val="ListParagraph"/>
        <w:numPr>
          <w:ilvl w:val="0"/>
          <w:numId w:val="3"/>
        </w:numPr>
      </w:pPr>
      <w:r>
        <w:t>Includes screw-in leveling feet</w:t>
      </w:r>
      <w:r w:rsidR="00893FC5">
        <w:t xml:space="preserve"> </w:t>
      </w:r>
    </w:p>
    <w:p w:rsidR="001A724E" w:rsidRDefault="00343F54" w:rsidP="00343F54">
      <w:pPr>
        <w:ind w:firstLine="720"/>
      </w:pPr>
      <w:r>
        <w:t>S3</w:t>
      </w:r>
    </w:p>
    <w:p w:rsidR="00E32F22" w:rsidRDefault="00A82E1F" w:rsidP="00E32F22">
      <w:pPr>
        <w:pStyle w:val="ListParagraph"/>
        <w:numPr>
          <w:ilvl w:val="0"/>
          <w:numId w:val="4"/>
        </w:numPr>
      </w:pPr>
      <w:r>
        <w:t>Rises</w:t>
      </w:r>
      <w:r w:rsidR="001A724E">
        <w:t xml:space="preserve"> higher</w:t>
      </w:r>
      <w:r>
        <w:t xml:space="preserve"> </w:t>
      </w:r>
      <w:r w:rsidR="001A724E">
        <w:t>to</w:t>
      </w:r>
      <w:r>
        <w:t xml:space="preserve"> </w:t>
      </w:r>
      <w:r w:rsidR="001A724E">
        <w:t xml:space="preserve">50.4" </w:t>
      </w:r>
      <w:r>
        <w:t xml:space="preserve">for </w:t>
      </w:r>
      <w:r w:rsidR="001A724E">
        <w:t>comfortable standing use by people</w:t>
      </w:r>
      <w:r>
        <w:t xml:space="preserve"> taller than 6'</w:t>
      </w:r>
    </w:p>
    <w:p w:rsidR="00A82E1F" w:rsidRDefault="00A82E1F" w:rsidP="00E32F22">
      <w:pPr>
        <w:pStyle w:val="ListParagraph"/>
        <w:numPr>
          <w:ilvl w:val="0"/>
          <w:numId w:val="4"/>
        </w:numPr>
      </w:pPr>
      <w:r>
        <w:t xml:space="preserve">Descends </w:t>
      </w:r>
      <w:r w:rsidR="001A724E">
        <w:t xml:space="preserve">lower </w:t>
      </w:r>
      <w:r>
        <w:t>to 24.6</w:t>
      </w:r>
      <w:r w:rsidR="001A724E">
        <w:t xml:space="preserve">" </w:t>
      </w:r>
      <w:r>
        <w:t xml:space="preserve">for </w:t>
      </w:r>
      <w:r w:rsidR="001A724E">
        <w:t>more versatility and accessibility by sitting users</w:t>
      </w:r>
    </w:p>
    <w:p w:rsidR="00A82E1F" w:rsidRDefault="00A82E1F" w:rsidP="00893FC5">
      <w:pPr>
        <w:pStyle w:val="ListParagraph"/>
        <w:numPr>
          <w:ilvl w:val="0"/>
          <w:numId w:val="4"/>
        </w:numPr>
      </w:pPr>
      <w:r>
        <w:t>Three</w:t>
      </w:r>
      <w:r w:rsidR="001A724E">
        <w:t>-</w:t>
      </w:r>
      <w:r>
        <w:t xml:space="preserve">section legs provide </w:t>
      </w:r>
      <w:r w:rsidR="001A724E">
        <w:t>more range in the same space</w:t>
      </w:r>
    </w:p>
    <w:p w:rsidR="00893FC5" w:rsidRDefault="00893FC5" w:rsidP="00893FC5">
      <w:r>
        <w:t>AIRLIFT® XL Sit-Stand Mobile Desk</w:t>
      </w:r>
    </w:p>
    <w:p w:rsidR="00893FC5" w:rsidRDefault="00893FC5" w:rsidP="00893FC5">
      <w:pPr>
        <w:pStyle w:val="ListParagraph"/>
        <w:numPr>
          <w:ilvl w:val="0"/>
          <w:numId w:val="6"/>
        </w:numPr>
      </w:pPr>
      <w:r>
        <w:t xml:space="preserve">Height-adjustable from </w:t>
      </w:r>
      <w:r w:rsidRPr="00893FC5">
        <w:t>27.1" to 41.3"</w:t>
      </w:r>
    </w:p>
    <w:p w:rsidR="00893FC5" w:rsidRDefault="00893FC5" w:rsidP="00893FC5">
      <w:pPr>
        <w:pStyle w:val="ListParagraph"/>
        <w:numPr>
          <w:ilvl w:val="0"/>
          <w:numId w:val="6"/>
        </w:numPr>
      </w:pPr>
      <w:r>
        <w:t>Effortless pneumatic height adjustment</w:t>
      </w:r>
    </w:p>
    <w:p w:rsidR="00893FC5" w:rsidRDefault="00893FC5" w:rsidP="00893FC5">
      <w:pPr>
        <w:pStyle w:val="ListParagraph"/>
        <w:numPr>
          <w:ilvl w:val="0"/>
          <w:numId w:val="6"/>
        </w:numPr>
      </w:pPr>
      <w:r>
        <w:t>Timeless design fits almost any environment</w:t>
      </w:r>
    </w:p>
    <w:p w:rsidR="00893FC5" w:rsidRDefault="00893FC5" w:rsidP="00893FC5">
      <w:pPr>
        <w:pStyle w:val="ListParagraph"/>
        <w:numPr>
          <w:ilvl w:val="0"/>
          <w:numId w:val="6"/>
        </w:numPr>
      </w:pPr>
      <w:r>
        <w:t>Available with Espresso and White table tops</w:t>
      </w:r>
    </w:p>
    <w:p w:rsidR="00893FC5" w:rsidRDefault="00893FC5" w:rsidP="00893FC5">
      <w:pPr>
        <w:pStyle w:val="ListParagraph"/>
        <w:numPr>
          <w:ilvl w:val="0"/>
          <w:numId w:val="6"/>
        </w:numPr>
      </w:pPr>
      <w:r>
        <w:t>Steel and aluminum frame with silver finish</w:t>
      </w:r>
    </w:p>
    <w:p w:rsidR="00893FC5" w:rsidRDefault="00893FC5" w:rsidP="00D93128">
      <w:pPr>
        <w:pStyle w:val="ListParagraph"/>
        <w:numPr>
          <w:ilvl w:val="0"/>
          <w:numId w:val="6"/>
        </w:numPr>
      </w:pPr>
      <w:r>
        <w:t>Four 2.4-inch casters with 2 locking</w:t>
      </w:r>
    </w:p>
    <w:p w:rsidR="00CA421D" w:rsidRDefault="00CA421D">
      <w:r>
        <w:t>New</w:t>
      </w:r>
      <w:r w:rsidR="00110225">
        <w:t>!</w:t>
      </w:r>
    </w:p>
    <w:p w:rsidR="00D5687A" w:rsidRDefault="001A724E" w:rsidP="001A724E">
      <w:pPr>
        <w:ind w:firstLine="720"/>
      </w:pPr>
      <w:r>
        <w:t>AIRLIFT®</w:t>
      </w:r>
      <w:r w:rsidRPr="00E32F22">
        <w:t xml:space="preserve"> </w:t>
      </w:r>
      <w:r>
        <w:t xml:space="preserve">S1 </w:t>
      </w:r>
      <w:r w:rsidRPr="00E32F22">
        <w:t>Electric Height-Adjustable Standing Desk</w:t>
      </w:r>
    </w:p>
    <w:p w:rsidR="00E32F22" w:rsidRDefault="00E32F22" w:rsidP="00E32F22">
      <w:pPr>
        <w:pStyle w:val="ListParagraph"/>
        <w:numPr>
          <w:ilvl w:val="0"/>
          <w:numId w:val="5"/>
        </w:numPr>
      </w:pPr>
      <w:r>
        <w:t>No assembly required</w:t>
      </w:r>
    </w:p>
    <w:p w:rsidR="00E32F22" w:rsidRDefault="00E32F22" w:rsidP="00E32F22">
      <w:pPr>
        <w:pStyle w:val="ListParagraph"/>
        <w:numPr>
          <w:ilvl w:val="0"/>
          <w:numId w:val="5"/>
        </w:numPr>
      </w:pPr>
      <w:r>
        <w:t>Dual 2.4A USB charging ports</w:t>
      </w:r>
    </w:p>
    <w:p w:rsidR="00E32F22" w:rsidRDefault="00E32F22" w:rsidP="00E32F22">
      <w:pPr>
        <w:pStyle w:val="ListParagraph"/>
        <w:numPr>
          <w:ilvl w:val="0"/>
          <w:numId w:val="5"/>
        </w:numPr>
      </w:pPr>
      <w:r>
        <w:t>Multiple memory settings</w:t>
      </w:r>
    </w:p>
    <w:p w:rsidR="00E32F22" w:rsidRDefault="00110225" w:rsidP="00E32F22">
      <w:pPr>
        <w:pStyle w:val="ListParagraph"/>
        <w:numPr>
          <w:ilvl w:val="0"/>
          <w:numId w:val="5"/>
        </w:numPr>
      </w:pPr>
      <w:r>
        <w:t xml:space="preserve">Lightweight aluminum frame </w:t>
      </w:r>
    </w:p>
    <w:p w:rsidR="00110225" w:rsidRDefault="00110225" w:rsidP="00110225"/>
    <w:p w:rsidR="00E32F22" w:rsidRPr="00E32F22" w:rsidRDefault="00E32F22" w:rsidP="00E32F22">
      <w:pPr>
        <w:rPr>
          <w:b/>
        </w:rPr>
      </w:pPr>
      <w:r w:rsidRPr="00E32F22">
        <w:rPr>
          <w:b/>
        </w:rPr>
        <w:t xml:space="preserve">About Seville Classics </w:t>
      </w:r>
    </w:p>
    <w:p w:rsidR="00D5687A" w:rsidRDefault="00110225" w:rsidP="00110225">
      <w:r w:rsidRPr="00110225">
        <w:t xml:space="preserve">For more than 35 years, Seville Classics has been a leading innovator in home organization and garage storage solutions. Our team of contemporary product engineers and industrial designers are working hard to craft quality storage products with value at reasonable prices. We’re constantly striving to introduce new storage solutions with the latest designs, materials, and technology. We firmly believe </w:t>
      </w:r>
      <w:r w:rsidRPr="00110225">
        <w:lastRenderedPageBreak/>
        <w:t>that sustainability and craftsmanship go hand in hand. Our versatile, eco-friendly solutions are leading the industry, inspiring top retailers to change their approach. Seville Classics is unmatched when it comes to customer satisfaction and service. Our team can’t wait to help you transform your garage, office, and kitchen into the organized</w:t>
      </w:r>
      <w:bookmarkStart w:id="0" w:name="_GoBack"/>
      <w:bookmarkEnd w:id="0"/>
      <w:r w:rsidRPr="00110225">
        <w:t xml:space="preserve"> space you have always dreamed of!</w:t>
      </w:r>
    </w:p>
    <w:sectPr w:rsidR="00D568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018" w:rsidRDefault="00C93018" w:rsidP="00A82E1F">
      <w:pPr>
        <w:spacing w:after="0" w:line="240" w:lineRule="auto"/>
      </w:pPr>
      <w:r>
        <w:separator/>
      </w:r>
    </w:p>
  </w:endnote>
  <w:endnote w:type="continuationSeparator" w:id="0">
    <w:p w:rsidR="00C93018" w:rsidRDefault="00C93018" w:rsidP="00A82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018" w:rsidRDefault="00C93018" w:rsidP="00A82E1F">
      <w:pPr>
        <w:spacing w:after="0" w:line="240" w:lineRule="auto"/>
      </w:pPr>
      <w:r>
        <w:separator/>
      </w:r>
    </w:p>
  </w:footnote>
  <w:footnote w:type="continuationSeparator" w:id="0">
    <w:p w:rsidR="00C93018" w:rsidRDefault="00C93018" w:rsidP="00A82E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E1F" w:rsidRDefault="00A82E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10AB3"/>
    <w:multiLevelType w:val="hybridMultilevel"/>
    <w:tmpl w:val="4A7E1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1F5989"/>
    <w:multiLevelType w:val="hybridMultilevel"/>
    <w:tmpl w:val="62E0C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E40236"/>
    <w:multiLevelType w:val="hybridMultilevel"/>
    <w:tmpl w:val="1E0AD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A72398"/>
    <w:multiLevelType w:val="hybridMultilevel"/>
    <w:tmpl w:val="56B62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8F18E0"/>
    <w:multiLevelType w:val="hybridMultilevel"/>
    <w:tmpl w:val="EA068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A0000C"/>
    <w:multiLevelType w:val="hybridMultilevel"/>
    <w:tmpl w:val="E25C8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1D"/>
    <w:rsid w:val="0004784E"/>
    <w:rsid w:val="0008057B"/>
    <w:rsid w:val="000A0E1B"/>
    <w:rsid w:val="00110225"/>
    <w:rsid w:val="001A724E"/>
    <w:rsid w:val="002A1A82"/>
    <w:rsid w:val="002E33A2"/>
    <w:rsid w:val="002E67DC"/>
    <w:rsid w:val="003262A6"/>
    <w:rsid w:val="00343F54"/>
    <w:rsid w:val="00450072"/>
    <w:rsid w:val="00491B6F"/>
    <w:rsid w:val="004F339E"/>
    <w:rsid w:val="00833E71"/>
    <w:rsid w:val="0089085A"/>
    <w:rsid w:val="00893FC5"/>
    <w:rsid w:val="00961531"/>
    <w:rsid w:val="00980F5D"/>
    <w:rsid w:val="00A3172C"/>
    <w:rsid w:val="00A67946"/>
    <w:rsid w:val="00A82E1F"/>
    <w:rsid w:val="00C93018"/>
    <w:rsid w:val="00CA0966"/>
    <w:rsid w:val="00CA421D"/>
    <w:rsid w:val="00D17434"/>
    <w:rsid w:val="00D5687A"/>
    <w:rsid w:val="00D93128"/>
    <w:rsid w:val="00DC3B0D"/>
    <w:rsid w:val="00E32F22"/>
    <w:rsid w:val="00E5698D"/>
    <w:rsid w:val="00F1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20D4F-A1D6-4513-A11B-BDD2EE68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87A"/>
    <w:pPr>
      <w:ind w:left="720"/>
      <w:contextualSpacing/>
    </w:pPr>
  </w:style>
  <w:style w:type="paragraph" w:styleId="Header">
    <w:name w:val="header"/>
    <w:basedOn w:val="Normal"/>
    <w:link w:val="HeaderChar"/>
    <w:uiPriority w:val="99"/>
    <w:unhideWhenUsed/>
    <w:rsid w:val="00A82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E1F"/>
  </w:style>
  <w:style w:type="paragraph" w:styleId="Footer">
    <w:name w:val="footer"/>
    <w:basedOn w:val="Normal"/>
    <w:link w:val="FooterChar"/>
    <w:uiPriority w:val="99"/>
    <w:unhideWhenUsed/>
    <w:rsid w:val="00A82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6088">
      <w:bodyDiv w:val="1"/>
      <w:marLeft w:val="0"/>
      <w:marRight w:val="0"/>
      <w:marTop w:val="0"/>
      <w:marBottom w:val="0"/>
      <w:divBdr>
        <w:top w:val="none" w:sz="0" w:space="0" w:color="auto"/>
        <w:left w:val="none" w:sz="0" w:space="0" w:color="auto"/>
        <w:bottom w:val="none" w:sz="0" w:space="0" w:color="auto"/>
        <w:right w:val="none" w:sz="0" w:space="0" w:color="auto"/>
      </w:divBdr>
    </w:div>
    <w:div w:id="77988549">
      <w:bodyDiv w:val="1"/>
      <w:marLeft w:val="0"/>
      <w:marRight w:val="0"/>
      <w:marTop w:val="0"/>
      <w:marBottom w:val="0"/>
      <w:divBdr>
        <w:top w:val="none" w:sz="0" w:space="0" w:color="auto"/>
        <w:left w:val="none" w:sz="0" w:space="0" w:color="auto"/>
        <w:bottom w:val="none" w:sz="0" w:space="0" w:color="auto"/>
        <w:right w:val="none" w:sz="0" w:space="0" w:color="auto"/>
      </w:divBdr>
    </w:div>
    <w:div w:id="116721232">
      <w:bodyDiv w:val="1"/>
      <w:marLeft w:val="0"/>
      <w:marRight w:val="0"/>
      <w:marTop w:val="0"/>
      <w:marBottom w:val="0"/>
      <w:divBdr>
        <w:top w:val="none" w:sz="0" w:space="0" w:color="auto"/>
        <w:left w:val="none" w:sz="0" w:space="0" w:color="auto"/>
        <w:bottom w:val="none" w:sz="0" w:space="0" w:color="auto"/>
        <w:right w:val="none" w:sz="0" w:space="0" w:color="auto"/>
      </w:divBdr>
    </w:div>
    <w:div w:id="255526128">
      <w:bodyDiv w:val="1"/>
      <w:marLeft w:val="0"/>
      <w:marRight w:val="0"/>
      <w:marTop w:val="0"/>
      <w:marBottom w:val="0"/>
      <w:divBdr>
        <w:top w:val="none" w:sz="0" w:space="0" w:color="auto"/>
        <w:left w:val="none" w:sz="0" w:space="0" w:color="auto"/>
        <w:bottom w:val="none" w:sz="0" w:space="0" w:color="auto"/>
        <w:right w:val="none" w:sz="0" w:space="0" w:color="auto"/>
      </w:divBdr>
    </w:div>
    <w:div w:id="307327344">
      <w:bodyDiv w:val="1"/>
      <w:marLeft w:val="0"/>
      <w:marRight w:val="0"/>
      <w:marTop w:val="0"/>
      <w:marBottom w:val="0"/>
      <w:divBdr>
        <w:top w:val="none" w:sz="0" w:space="0" w:color="auto"/>
        <w:left w:val="none" w:sz="0" w:space="0" w:color="auto"/>
        <w:bottom w:val="none" w:sz="0" w:space="0" w:color="auto"/>
        <w:right w:val="none" w:sz="0" w:space="0" w:color="auto"/>
      </w:divBdr>
    </w:div>
    <w:div w:id="469984766">
      <w:bodyDiv w:val="1"/>
      <w:marLeft w:val="0"/>
      <w:marRight w:val="0"/>
      <w:marTop w:val="0"/>
      <w:marBottom w:val="0"/>
      <w:divBdr>
        <w:top w:val="none" w:sz="0" w:space="0" w:color="auto"/>
        <w:left w:val="none" w:sz="0" w:space="0" w:color="auto"/>
        <w:bottom w:val="none" w:sz="0" w:space="0" w:color="auto"/>
        <w:right w:val="none" w:sz="0" w:space="0" w:color="auto"/>
      </w:divBdr>
    </w:div>
    <w:div w:id="687801781">
      <w:bodyDiv w:val="1"/>
      <w:marLeft w:val="0"/>
      <w:marRight w:val="0"/>
      <w:marTop w:val="0"/>
      <w:marBottom w:val="0"/>
      <w:divBdr>
        <w:top w:val="none" w:sz="0" w:space="0" w:color="auto"/>
        <w:left w:val="none" w:sz="0" w:space="0" w:color="auto"/>
        <w:bottom w:val="none" w:sz="0" w:space="0" w:color="auto"/>
        <w:right w:val="none" w:sz="0" w:space="0" w:color="auto"/>
      </w:divBdr>
    </w:div>
    <w:div w:id="1614166816">
      <w:bodyDiv w:val="1"/>
      <w:marLeft w:val="0"/>
      <w:marRight w:val="0"/>
      <w:marTop w:val="0"/>
      <w:marBottom w:val="0"/>
      <w:divBdr>
        <w:top w:val="none" w:sz="0" w:space="0" w:color="auto"/>
        <w:left w:val="none" w:sz="0" w:space="0" w:color="auto"/>
        <w:bottom w:val="none" w:sz="0" w:space="0" w:color="auto"/>
        <w:right w:val="none" w:sz="0" w:space="0" w:color="auto"/>
      </w:divBdr>
    </w:div>
    <w:div w:id="20553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FBD1307B</Template>
  <TotalTime>154</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Slater</dc:creator>
  <cp:keywords/>
  <dc:description/>
  <cp:lastModifiedBy>Marcus Slater</cp:lastModifiedBy>
  <cp:revision>4</cp:revision>
  <dcterms:created xsi:type="dcterms:W3CDTF">2018-01-05T16:37:00Z</dcterms:created>
  <dcterms:modified xsi:type="dcterms:W3CDTF">2018-01-09T00:56:00Z</dcterms:modified>
</cp:coreProperties>
</file>